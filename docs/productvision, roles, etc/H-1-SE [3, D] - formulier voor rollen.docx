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B6C6" w14:textId="2FE6C0DF" w:rsidR="008777E6" w:rsidRPr="008777E6" w:rsidRDefault="00BA28D9">
      <w:pPr>
        <w:rPr>
          <w:b/>
          <w:lang w:val="fr-FR"/>
        </w:rPr>
      </w:pPr>
      <w:proofErr w:type="spellStart"/>
      <w:proofErr w:type="gramStart"/>
      <w:r>
        <w:rPr>
          <w:b/>
          <w:lang w:val="fr-FR"/>
        </w:rPr>
        <w:t>Groepsnummer</w:t>
      </w:r>
      <w:proofErr w:type="spellEnd"/>
      <w:r>
        <w:rPr>
          <w:b/>
          <w:lang w:val="fr-FR"/>
        </w:rPr>
        <w:t>:</w:t>
      </w:r>
      <w:proofErr w:type="gramEnd"/>
      <w:r>
        <w:rPr>
          <w:b/>
          <w:lang w:val="fr-FR"/>
        </w:rPr>
        <w:t xml:space="preserve"> </w:t>
      </w:r>
      <w:r w:rsidR="0043731C">
        <w:rPr>
          <w:b/>
          <w:lang w:val="fr-FR"/>
        </w:rPr>
        <w:t>H-1-SE.</w:t>
      </w:r>
      <w:r w:rsidR="001F1CA4">
        <w:rPr>
          <w:b/>
          <w:lang w:val="fr-FR"/>
        </w:rPr>
        <w:t>3D</w:t>
      </w:r>
      <w:r w:rsidR="00CF78D8">
        <w:rPr>
          <w:b/>
          <w:lang w:val="fr-FR"/>
        </w:rPr>
        <w:t xml:space="preserve"> (na </w:t>
      </w:r>
      <w:proofErr w:type="spellStart"/>
      <w:r w:rsidR="00CF78D8">
        <w:rPr>
          <w:b/>
          <w:lang w:val="fr-FR"/>
        </w:rPr>
        <w:t>afsplitsing</w:t>
      </w:r>
      <w:proofErr w:type="spellEnd"/>
      <w:r w:rsidR="00CF78D8">
        <w:rPr>
          <w:b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2999"/>
        <w:gridCol w:w="2999"/>
      </w:tblGrid>
      <w:tr w:rsidR="00824F43" w14:paraId="2EEDA5E6" w14:textId="77777777" w:rsidTr="00824F43">
        <w:tc>
          <w:tcPr>
            <w:tcW w:w="1510" w:type="dxa"/>
          </w:tcPr>
          <w:p w14:paraId="4CC69DA0" w14:textId="77777777" w:rsidR="00824F43" w:rsidRPr="008777E6" w:rsidRDefault="00824F43">
            <w:pPr>
              <w:rPr>
                <w:lang w:val="fr-FR"/>
              </w:rPr>
            </w:pPr>
          </w:p>
        </w:tc>
        <w:tc>
          <w:tcPr>
            <w:tcW w:w="2999" w:type="dxa"/>
          </w:tcPr>
          <w:p w14:paraId="7A99D8D7" w14:textId="77777777" w:rsidR="00824F43" w:rsidRDefault="00824F43"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2999" w:type="dxa"/>
          </w:tcPr>
          <w:p w14:paraId="7B20A883" w14:textId="77777777" w:rsidR="00824F43" w:rsidRDefault="00824F43">
            <w:r>
              <w:t>Scrum Master</w:t>
            </w:r>
          </w:p>
        </w:tc>
      </w:tr>
      <w:tr w:rsidR="00824F43" w14:paraId="6132EB2F" w14:textId="77777777" w:rsidTr="00824F43">
        <w:tc>
          <w:tcPr>
            <w:tcW w:w="1510" w:type="dxa"/>
          </w:tcPr>
          <w:p w14:paraId="6E022937" w14:textId="77777777" w:rsidR="00824F43" w:rsidRDefault="00824F43">
            <w:r>
              <w:t>Sprint 0</w:t>
            </w:r>
          </w:p>
        </w:tc>
        <w:tc>
          <w:tcPr>
            <w:tcW w:w="2999" w:type="dxa"/>
          </w:tcPr>
          <w:p w14:paraId="63F419D1" w14:textId="07542BF9" w:rsidR="00824F43" w:rsidRDefault="00AE3A7A">
            <w:r>
              <w:t>Laurens</w:t>
            </w:r>
          </w:p>
        </w:tc>
        <w:tc>
          <w:tcPr>
            <w:tcW w:w="2999" w:type="dxa"/>
          </w:tcPr>
          <w:p w14:paraId="268F4410" w14:textId="3C4441D3" w:rsidR="00824F43" w:rsidRDefault="00A24EF3">
            <w:r>
              <w:t>Joren</w:t>
            </w:r>
          </w:p>
        </w:tc>
      </w:tr>
      <w:tr w:rsidR="00824F43" w14:paraId="7E565A56" w14:textId="77777777" w:rsidTr="00824F43">
        <w:tc>
          <w:tcPr>
            <w:tcW w:w="1510" w:type="dxa"/>
          </w:tcPr>
          <w:p w14:paraId="79754DF3" w14:textId="77777777" w:rsidR="00824F43" w:rsidRDefault="00824F43">
            <w:r>
              <w:t>Sprint 1</w:t>
            </w:r>
          </w:p>
        </w:tc>
        <w:tc>
          <w:tcPr>
            <w:tcW w:w="2999" w:type="dxa"/>
          </w:tcPr>
          <w:p w14:paraId="243C685A" w14:textId="6B1256A9" w:rsidR="00824F43" w:rsidRDefault="00AE3A7A">
            <w:r>
              <w:t>Joren</w:t>
            </w:r>
          </w:p>
        </w:tc>
        <w:tc>
          <w:tcPr>
            <w:tcW w:w="2999" w:type="dxa"/>
          </w:tcPr>
          <w:p w14:paraId="3C7C0EF3" w14:textId="3666FC76" w:rsidR="00824F43" w:rsidRDefault="00AE3A7A">
            <w:r>
              <w:t>Laurens</w:t>
            </w:r>
          </w:p>
        </w:tc>
      </w:tr>
      <w:tr w:rsidR="00824F43" w14:paraId="27FEE331" w14:textId="77777777" w:rsidTr="00824F43">
        <w:tc>
          <w:tcPr>
            <w:tcW w:w="1510" w:type="dxa"/>
          </w:tcPr>
          <w:p w14:paraId="51D4A22E" w14:textId="77777777" w:rsidR="00824F43" w:rsidRDefault="00824F43">
            <w:r>
              <w:t>Sprint 2</w:t>
            </w:r>
          </w:p>
        </w:tc>
        <w:tc>
          <w:tcPr>
            <w:tcW w:w="2999" w:type="dxa"/>
          </w:tcPr>
          <w:p w14:paraId="655EB22C" w14:textId="5486DB76" w:rsidR="00824F43" w:rsidRDefault="00AE3A7A">
            <w:r>
              <w:t>Laurens</w:t>
            </w:r>
          </w:p>
        </w:tc>
        <w:tc>
          <w:tcPr>
            <w:tcW w:w="2999" w:type="dxa"/>
          </w:tcPr>
          <w:p w14:paraId="7CE63EA9" w14:textId="73150168" w:rsidR="00824F43" w:rsidRDefault="00AE3A7A">
            <w:r>
              <w:t>Joren</w:t>
            </w:r>
          </w:p>
        </w:tc>
      </w:tr>
      <w:tr w:rsidR="00824F43" w14:paraId="7C4E42C8" w14:textId="77777777" w:rsidTr="00824F43">
        <w:tc>
          <w:tcPr>
            <w:tcW w:w="1510" w:type="dxa"/>
          </w:tcPr>
          <w:p w14:paraId="785E83C6" w14:textId="77777777" w:rsidR="00824F43" w:rsidRDefault="00824F43">
            <w:r>
              <w:t>Sprint 3</w:t>
            </w:r>
          </w:p>
        </w:tc>
        <w:tc>
          <w:tcPr>
            <w:tcW w:w="2999" w:type="dxa"/>
          </w:tcPr>
          <w:p w14:paraId="5CF22CE0" w14:textId="731C7F5B" w:rsidR="00824F43" w:rsidRDefault="00AE3A7A">
            <w:r>
              <w:t>Joren</w:t>
            </w:r>
          </w:p>
        </w:tc>
        <w:tc>
          <w:tcPr>
            <w:tcW w:w="2999" w:type="dxa"/>
          </w:tcPr>
          <w:p w14:paraId="51B08795" w14:textId="7F7AC690" w:rsidR="00824F43" w:rsidRDefault="00AE3A7A">
            <w:r>
              <w:t>Laurens</w:t>
            </w:r>
          </w:p>
        </w:tc>
      </w:tr>
    </w:tbl>
    <w:p w14:paraId="23CD5F8C" w14:textId="77777777" w:rsidR="00F43015" w:rsidRDefault="00F43015"/>
    <w:sectPr w:rsidR="00F43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A3D"/>
    <w:rsid w:val="001C5A3D"/>
    <w:rsid w:val="001F1CA4"/>
    <w:rsid w:val="00204CDD"/>
    <w:rsid w:val="0043731C"/>
    <w:rsid w:val="004560E6"/>
    <w:rsid w:val="004C3E25"/>
    <w:rsid w:val="005329CC"/>
    <w:rsid w:val="00824F43"/>
    <w:rsid w:val="008777E6"/>
    <w:rsid w:val="00A24EF3"/>
    <w:rsid w:val="00AE3A7A"/>
    <w:rsid w:val="00BA28D9"/>
    <w:rsid w:val="00CF78D8"/>
    <w:rsid w:val="00D26B64"/>
    <w:rsid w:val="00E532C5"/>
    <w:rsid w:val="00F4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43010"/>
  <w15:chartTrackingRefBased/>
  <w15:docId w15:val="{81B4C665-2FD9-4750-A700-DD2D022B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ieman\Downloads\SE-6%20-%20Praktijkopdracht%20-%20Formulier%20voor%20rollen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DB23C2C514946880FDD60BB649B8B" ma:contentTypeVersion="15" ma:contentTypeDescription="Een nieuw document maken." ma:contentTypeScope="" ma:versionID="c7bd0a6a02f4e7a0596b4597cb761877">
  <xsd:schema xmlns:xsd="http://www.w3.org/2001/XMLSchema" xmlns:xs="http://www.w3.org/2001/XMLSchema" xmlns:p="http://schemas.microsoft.com/office/2006/metadata/properties" xmlns:ns1="http://schemas.microsoft.com/sharepoint/v3" xmlns:ns2="6e496e8b-01eb-4da9-83ed-35ea84d17d38" xmlns:ns3="e867c4ee-97f4-4939-8c54-2270c7a7ec94" targetNamespace="http://schemas.microsoft.com/office/2006/metadata/properties" ma:root="true" ma:fieldsID="7234800e70072c7d75721d9f0e576b7d" ns1:_="" ns2:_="" ns3:_="">
    <xsd:import namespace="http://schemas.microsoft.com/sharepoint/v3"/>
    <xsd:import namespace="6e496e8b-01eb-4da9-83ed-35ea84d17d38"/>
    <xsd:import namespace="e867c4ee-97f4-4939-8c54-2270c7a7ec94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96e8b-01eb-4da9-83ed-35ea84d17d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7c4ee-97f4-4939-8c54-2270c7a7ec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Flow_SignoffStatus" ma:index="22" nillable="true" ma:displayName="Afmeldingsstatus" ma:internalName="Afmeldings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e867c4ee-97f4-4939-8c54-2270c7a7ec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A955DD-5066-4762-B0D3-1D67EAF1A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496e8b-01eb-4da9-83ed-35ea84d17d38"/>
    <ds:schemaRef ds:uri="e867c4ee-97f4-4939-8c54-2270c7a7e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0BF7BE-3C55-4F1C-8BBC-E097BFB2B52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867c4ee-97f4-4939-8c54-2270c7a7ec94"/>
  </ds:schemaRefs>
</ds:datastoreItem>
</file>

<file path=customXml/itemProps3.xml><?xml version="1.0" encoding="utf-8"?>
<ds:datastoreItem xmlns:ds="http://schemas.openxmlformats.org/officeDocument/2006/customXml" ds:itemID="{BBAC81CC-63BC-43A6-9045-50C8170082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SE-6 - Praktijkopdracht - Formulier voor rollen (3).dotx</Template>
  <TotalTime>11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Wieman, J.C.M.</dc:creator>
  <cp:keywords/>
  <dc:description/>
  <cp:lastModifiedBy>Joren Prkić (22111131)</cp:lastModifiedBy>
  <cp:revision>10</cp:revision>
  <dcterms:created xsi:type="dcterms:W3CDTF">2020-04-24T11:38:00Z</dcterms:created>
  <dcterms:modified xsi:type="dcterms:W3CDTF">2023-06-04T15:18:00Z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0x010100517DB23C2C514946880FDD60BB649B8B</vt:lpwstr>
  </property>
</Properties>
</file>